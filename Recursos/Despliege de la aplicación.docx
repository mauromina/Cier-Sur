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9EC" w:rsidRDefault="00F37B61">
      <w:pPr>
        <w:pStyle w:val="Puesto"/>
        <w:rPr>
          <w:rFonts w:ascii="Calibri Light" w:hAnsi="Calibri Light"/>
          <w:noProof/>
          <w:color w:val="000000"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 xml:space="preserve">Despliege de la </w:t>
      </w:r>
      <w:r w:rsidR="00D12063">
        <w:rPr>
          <w:rFonts w:ascii="Calibri Light" w:hAnsi="Calibri Light"/>
          <w:noProof/>
          <w:color w:val="000000"/>
          <w:lang w:val="es-ES"/>
        </w:rPr>
        <w:t>aplicación</w:t>
      </w:r>
    </w:p>
    <w:p w:rsidR="00D12063" w:rsidRDefault="00D12063" w:rsidP="00D12063">
      <w:pPr>
        <w:rPr>
          <w:lang w:val="es-ES"/>
        </w:rPr>
      </w:pPr>
    </w:p>
    <w:p w:rsidR="00D12063" w:rsidRPr="00D12063" w:rsidRDefault="00D12063" w:rsidP="00D12063">
      <w:pPr>
        <w:rPr>
          <w:lang w:val="es-ES"/>
        </w:rPr>
      </w:pPr>
    </w:p>
    <w:p w:rsidR="003C69EC" w:rsidRPr="000E72EE" w:rsidRDefault="00F37B61">
      <w:pPr>
        <w:pStyle w:val="Ttulo1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instalacion de l controlador de MySql para python</w:t>
      </w:r>
    </w:p>
    <w:p w:rsidR="005873CA" w:rsidRDefault="00F37B61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Para permi</w:t>
      </w:r>
      <w:r w:rsidR="005873CA">
        <w:rPr>
          <w:rFonts w:ascii="Calibri" w:hAnsi="Calibri"/>
          <w:noProof/>
          <w:lang w:val="es-ES"/>
        </w:rPr>
        <w:t>tir que el framework reconozca la</w:t>
      </w:r>
      <w:r>
        <w:rPr>
          <w:rFonts w:ascii="Calibri" w:hAnsi="Calibri"/>
          <w:noProof/>
          <w:lang w:val="es-ES"/>
        </w:rPr>
        <w:t xml:space="preserve"> base de datos es necesario realizar la instalacion de un controlado que tiene el nombre de </w:t>
      </w:r>
      <w:r w:rsidRPr="00F37B61">
        <w:rPr>
          <w:rFonts w:ascii="Calibri" w:hAnsi="Calibri"/>
          <w:noProof/>
          <w:lang w:val="es-ES"/>
        </w:rPr>
        <w:t>MySQL-python-1.2.5.win32-py2.7</w:t>
      </w:r>
      <w:r w:rsidR="005873CA">
        <w:rPr>
          <w:rFonts w:ascii="Calibri" w:hAnsi="Calibri"/>
          <w:noProof/>
          <w:lang w:val="es-ES"/>
        </w:rPr>
        <w:t xml:space="preserve"> en su sistema operativo ademas de tener instalado python 2.7.</w:t>
      </w:r>
    </w:p>
    <w:p w:rsidR="005873CA" w:rsidRDefault="005873CA">
      <w:pPr>
        <w:rPr>
          <w:rFonts w:ascii="Calibri" w:hAnsi="Calibri"/>
          <w:noProof/>
          <w:lang w:val="es-ES"/>
        </w:rPr>
      </w:pPr>
    </w:p>
    <w:p w:rsidR="005873CA" w:rsidRDefault="005873CA" w:rsidP="005873CA">
      <w:pPr>
        <w:pStyle w:val="Ttulo1"/>
        <w:rPr>
          <w:noProof/>
          <w:lang w:val="es-ES"/>
        </w:rPr>
      </w:pPr>
      <w:r>
        <w:rPr>
          <w:noProof/>
          <w:lang w:val="es-ES"/>
        </w:rPr>
        <w:t>Requerimientos para el despliege de la aplicación.</w:t>
      </w:r>
    </w:p>
    <w:p w:rsidR="005873CA" w:rsidRDefault="005873CA" w:rsidP="005873CA">
      <w:pPr>
        <w:rPr>
          <w:lang w:val="es-ES"/>
        </w:rPr>
      </w:pPr>
      <w:r>
        <w:rPr>
          <w:lang w:val="es-ES"/>
        </w:rPr>
        <w:t>Para la ejecución de la aplicación es requerido tener Django 1.8 en conjunto con python 2.7.9 además de un motor de base de datos MySql en este caso utilizo Xampp.</w:t>
      </w:r>
    </w:p>
    <w:p w:rsidR="005873CA" w:rsidRDefault="005873CA" w:rsidP="005873CA">
      <w:pPr>
        <w:pStyle w:val="Prrafodelista"/>
        <w:numPr>
          <w:ilvl w:val="0"/>
          <w:numId w:val="13"/>
        </w:numPr>
        <w:rPr>
          <w:lang w:val="es-ES"/>
        </w:rPr>
      </w:pPr>
      <w:r w:rsidRPr="005873CA">
        <w:rPr>
          <w:lang w:val="es-ES"/>
        </w:rPr>
        <w:t xml:space="preserve">Crear una base datos con el nombre </w:t>
      </w:r>
      <w:r>
        <w:rPr>
          <w:lang w:val="es-ES"/>
        </w:rPr>
        <w:t>“</w:t>
      </w:r>
      <w:r w:rsidRPr="005873CA">
        <w:rPr>
          <w:lang w:val="es-ES"/>
        </w:rPr>
        <w:t>ciersur</w:t>
      </w:r>
      <w:r>
        <w:rPr>
          <w:lang w:val="es-ES"/>
        </w:rPr>
        <w:t>”.</w:t>
      </w:r>
    </w:p>
    <w:p w:rsidR="005873CA" w:rsidRDefault="005873CA" w:rsidP="005873CA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No tener el puesto 8000 ocupado con algún proceso.</w:t>
      </w:r>
    </w:p>
    <w:p w:rsidR="005873CA" w:rsidRPr="005873CA" w:rsidRDefault="005873CA" w:rsidP="005873CA">
      <w:pPr>
        <w:pStyle w:val="Ttulo1"/>
        <w:rPr>
          <w:lang w:val="es-ES"/>
        </w:rPr>
      </w:pPr>
      <w:r>
        <w:rPr>
          <w:lang w:val="es-ES"/>
        </w:rPr>
        <w:t>Inserción de datos necesarios para el funcionamiento del aplicativo</w:t>
      </w:r>
    </w:p>
    <w:p w:rsidR="005873CA" w:rsidRDefault="005873CA" w:rsidP="005873CA">
      <w:pPr>
        <w:rPr>
          <w:lang w:val="es-ES"/>
        </w:rPr>
      </w:pPr>
      <w:r>
        <w:rPr>
          <w:lang w:val="es-ES"/>
        </w:rPr>
        <w:t xml:space="preserve"> </w:t>
      </w:r>
      <w:r w:rsidR="00D12063">
        <w:rPr>
          <w:lang w:val="es-ES"/>
        </w:rPr>
        <w:t>Para la correcta ejecución de la aplicación es necesario introducir valores a la base de  datos que se debe realizar da la siguiente forma.</w:t>
      </w:r>
    </w:p>
    <w:p w:rsidR="007C1A51" w:rsidRDefault="007C1A51" w:rsidP="007C1A51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Para ejecutar el aplicativo de django usted de abrir un terminal en la carpeta del proyecto donde se encuentra el archivo manage.py y debe ejecutar las siguientes instrucciones.</w:t>
      </w:r>
    </w:p>
    <w:p w:rsidR="007C1A51" w:rsidRDefault="007C1A51" w:rsidP="007C1A51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manage.py syncdb:: He ingrese usuario, email y contraseña cuando lo solicite.</w:t>
      </w:r>
    </w:p>
    <w:p w:rsidR="0020135A" w:rsidRDefault="007C1A51" w:rsidP="007C1A51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Mange. runserver::</w:t>
      </w:r>
      <w:r w:rsidR="0020135A">
        <w:rPr>
          <w:lang w:val="es-ES"/>
        </w:rPr>
        <w:t>para iniciar la</w:t>
      </w:r>
      <w:r>
        <w:rPr>
          <w:lang w:val="es-ES"/>
        </w:rPr>
        <w:t xml:space="preserve"> ejecución de la aplicaion en el la dirección 127.0.0.</w:t>
      </w:r>
      <w:r w:rsidRPr="007C1A51">
        <w:rPr>
          <w:lang w:val="es-ES"/>
        </w:rPr>
        <w:t>1</w:t>
      </w:r>
      <w:r>
        <w:rPr>
          <w:lang w:val="es-ES"/>
        </w:rPr>
        <w:t>:8000</w:t>
      </w:r>
    </w:p>
    <w:p w:rsidR="007C1A51" w:rsidRDefault="007C1A51" w:rsidP="0020135A">
      <w:pPr>
        <w:pStyle w:val="Prrafodelista"/>
        <w:ind w:left="2136"/>
        <w:rPr>
          <w:lang w:val="es-ES"/>
        </w:rPr>
      </w:pPr>
      <w:r>
        <w:rPr>
          <w:lang w:val="es-ES"/>
        </w:rPr>
        <w:lastRenderedPageBreak/>
        <w:t xml:space="preserve"> </w:t>
      </w:r>
      <w:r w:rsidR="0020135A">
        <w:rPr>
          <w:noProof/>
          <w:lang w:val="es-CO" w:eastAsia="es-CO"/>
        </w:rPr>
        <w:drawing>
          <wp:inline distT="0" distB="0" distL="0" distR="0" wp14:anchorId="70082BDF" wp14:editId="04880F50">
            <wp:extent cx="2784166" cy="2197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224" cy="22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5A" w:rsidRPr="007C1A51" w:rsidRDefault="0020135A" w:rsidP="0020135A">
      <w:pPr>
        <w:pStyle w:val="Prrafodelista"/>
        <w:ind w:left="2136"/>
        <w:rPr>
          <w:lang w:val="es-ES"/>
        </w:rPr>
      </w:pPr>
      <w:r>
        <w:rPr>
          <w:lang w:val="es-ES"/>
        </w:rPr>
        <w:t>Ejecutar el comando.</w:t>
      </w:r>
      <w:bookmarkStart w:id="0" w:name="_GoBack"/>
      <w:bookmarkEnd w:id="0"/>
    </w:p>
    <w:p w:rsidR="007C1A51" w:rsidRPr="007C1A51" w:rsidRDefault="007C1A51" w:rsidP="0020135A">
      <w:pPr>
        <w:pStyle w:val="Prrafodelista"/>
        <w:ind w:left="2136"/>
        <w:rPr>
          <w:lang w:val="es-ES"/>
        </w:rPr>
      </w:pPr>
    </w:p>
    <w:p w:rsidR="00D12063" w:rsidRPr="00D12063" w:rsidRDefault="00D12063" w:rsidP="0099763A">
      <w:pPr>
        <w:pStyle w:val="Prrafodelista"/>
        <w:numPr>
          <w:ilvl w:val="0"/>
          <w:numId w:val="14"/>
        </w:numPr>
        <w:rPr>
          <w:lang w:val="es-ES"/>
        </w:rPr>
      </w:pPr>
      <w:r w:rsidRPr="00D12063">
        <w:rPr>
          <w:lang w:val="es-ES"/>
        </w:rPr>
        <w:t>En la carpeta de recursos que está incluida en el proyecto se encuentra un archivo con el nombre “recurso.sql” debe abrir lo y copiar su contenido a la base de datos.</w:t>
      </w:r>
      <w:r>
        <w:rPr>
          <w:noProof/>
          <w:lang w:val="es-CO" w:eastAsia="es-CO"/>
        </w:rPr>
        <w:drawing>
          <wp:inline distT="0" distB="0" distL="0" distR="0" wp14:anchorId="186E3AF2" wp14:editId="13A5C75D">
            <wp:extent cx="3437858" cy="251118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7858" cy="251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63" w:rsidRDefault="00D12063" w:rsidP="00D12063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Inserción del contenido del archivo en la base de datos</w:t>
      </w:r>
      <w:r w:rsidR="007C1A51">
        <w:rPr>
          <w:lang w:val="es-ES"/>
        </w:rPr>
        <w:t xml:space="preserve"> usted debe tener la base de datos ciersur creada </w:t>
      </w:r>
      <w:r>
        <w:rPr>
          <w:lang w:val="es-ES"/>
        </w:rPr>
        <w:t>.</w:t>
      </w:r>
    </w:p>
    <w:p w:rsidR="00D12063" w:rsidRDefault="00D12063" w:rsidP="00D12063">
      <w:pPr>
        <w:pStyle w:val="Prrafodelista"/>
        <w:numPr>
          <w:ilvl w:val="0"/>
          <w:numId w:val="14"/>
        </w:numPr>
        <w:rPr>
          <w:lang w:val="es-ES"/>
        </w:rPr>
      </w:pPr>
    </w:p>
    <w:p w:rsidR="00D12063" w:rsidRPr="00D12063" w:rsidRDefault="00D12063" w:rsidP="00D12063">
      <w:pPr>
        <w:pStyle w:val="Prrafodelista"/>
        <w:numPr>
          <w:ilvl w:val="0"/>
          <w:numId w:val="14"/>
        </w:numPr>
        <w:rPr>
          <w:lang w:val="es-ES"/>
        </w:rPr>
      </w:pPr>
    </w:p>
    <w:p w:rsidR="00D12063" w:rsidRDefault="00D12063" w:rsidP="005873CA">
      <w:pPr>
        <w:rPr>
          <w:lang w:val="es-ES"/>
        </w:rPr>
      </w:pPr>
    </w:p>
    <w:p w:rsidR="005873CA" w:rsidRDefault="005873CA" w:rsidP="005873CA">
      <w:pPr>
        <w:rPr>
          <w:lang w:val="es-ES"/>
        </w:rPr>
      </w:pPr>
    </w:p>
    <w:p w:rsidR="005873CA" w:rsidRPr="005873CA" w:rsidRDefault="005873CA" w:rsidP="005873CA">
      <w:pPr>
        <w:rPr>
          <w:lang w:val="es-ES"/>
        </w:rPr>
      </w:pPr>
    </w:p>
    <w:sectPr w:rsidR="005873CA" w:rsidRPr="005873CA"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AAA" w:rsidRDefault="00853AAA" w:rsidP="00D12063">
      <w:pPr>
        <w:spacing w:after="0" w:line="240" w:lineRule="auto"/>
      </w:pPr>
      <w:r>
        <w:separator/>
      </w:r>
    </w:p>
  </w:endnote>
  <w:endnote w:type="continuationSeparator" w:id="0">
    <w:p w:rsidR="00853AAA" w:rsidRDefault="00853AAA" w:rsidP="00D12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4446162"/>
      <w:docPartObj>
        <w:docPartGallery w:val="Page Numbers (Bottom of Page)"/>
        <w:docPartUnique/>
      </w:docPartObj>
    </w:sdtPr>
    <w:sdtContent>
      <w:p w:rsidR="00D12063" w:rsidRDefault="00D1206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FC8" w:rsidRPr="00336FC8">
          <w:rPr>
            <w:noProof/>
            <w:lang w:val="es-ES"/>
          </w:rPr>
          <w:t>2</w:t>
        </w:r>
        <w:r>
          <w:fldChar w:fldCharType="end"/>
        </w:r>
      </w:p>
    </w:sdtContent>
  </w:sdt>
  <w:p w:rsidR="00D12063" w:rsidRDefault="00D120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AAA" w:rsidRDefault="00853AAA" w:rsidP="00D12063">
      <w:pPr>
        <w:spacing w:after="0" w:line="240" w:lineRule="auto"/>
      </w:pPr>
      <w:r>
        <w:separator/>
      </w:r>
    </w:p>
  </w:footnote>
  <w:footnote w:type="continuationSeparator" w:id="0">
    <w:p w:rsidR="00853AAA" w:rsidRDefault="00853AAA" w:rsidP="00D12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57B74EE2"/>
    <w:multiLevelType w:val="hybridMultilevel"/>
    <w:tmpl w:val="D81645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AC41CC"/>
    <w:multiLevelType w:val="hybridMultilevel"/>
    <w:tmpl w:val="F4A064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93C88"/>
    <w:multiLevelType w:val="hybridMultilevel"/>
    <w:tmpl w:val="BB16D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F27E69"/>
    <w:multiLevelType w:val="hybridMultilevel"/>
    <w:tmpl w:val="98DE1586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61"/>
    <w:rsid w:val="000E72EE"/>
    <w:rsid w:val="0020135A"/>
    <w:rsid w:val="00336FC8"/>
    <w:rsid w:val="003C69EC"/>
    <w:rsid w:val="005873CA"/>
    <w:rsid w:val="007C1A51"/>
    <w:rsid w:val="00853AAA"/>
    <w:rsid w:val="00D12063"/>
    <w:rsid w:val="00F3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5E05AB2-48E0-4991-97FC-4B7A7034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20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063"/>
  </w:style>
  <w:style w:type="paragraph" w:styleId="Piedepgina">
    <w:name w:val="footer"/>
    <w:basedOn w:val="Normal"/>
    <w:link w:val="PiedepginaCar"/>
    <w:uiPriority w:val="99"/>
    <w:unhideWhenUsed/>
    <w:rsid w:val="00D120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porte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D45765-8FA0-486E-8663-EFEFD6EF3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113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Soporte</dc:creator>
  <cp:keywords/>
  <cp:lastModifiedBy>Soporte</cp:lastModifiedBy>
  <cp:revision>1</cp:revision>
  <dcterms:created xsi:type="dcterms:W3CDTF">2015-05-27T14:25:00Z</dcterms:created>
  <dcterms:modified xsi:type="dcterms:W3CDTF">2015-05-27T16:18:00Z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